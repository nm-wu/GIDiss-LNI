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182388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>
        <w:rPr>
          <w:noProof/>
          <w:sz w:val="24"/>
          <w:lang w:val="de-DE"/>
        </w:rPr>
        <w:drawing>
          <wp:inline distT="0" distB="0" distL="0" distR="0">
            <wp:extent cx="2566090" cy="819150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_Black_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81" cy="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9A3EB3" w:rsidRDefault="007046CC" w:rsidP="00177675">
      <w:pPr>
        <w:pStyle w:val="Buchtitel-Herausgeber"/>
        <w:rPr>
          <w:sz w:val="24"/>
          <w:szCs w:val="24"/>
          <w:lang w:val="de-AT"/>
        </w:rPr>
      </w:pPr>
      <w:r w:rsidRPr="009A3EB3">
        <w:rPr>
          <w:sz w:val="24"/>
          <w:szCs w:val="24"/>
          <w:lang w:val="de-AT"/>
        </w:rPr>
        <w:t xml:space="preserve">Steffen Hölldobler et al. </w:t>
      </w:r>
      <w:r w:rsidR="001B53A0" w:rsidRPr="009A3EB3">
        <w:rPr>
          <w:sz w:val="24"/>
          <w:szCs w:val="24"/>
          <w:lang w:val="de-AT"/>
        </w:rPr>
        <w:t>(Hrsg.)</w:t>
      </w: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207776" w:rsidRDefault="007046CC" w:rsidP="00177675">
      <w:pPr>
        <w:pStyle w:val="Buchtitel1"/>
        <w:rPr>
          <w:sz w:val="28"/>
          <w:szCs w:val="28"/>
          <w:lang w:val="de-AT"/>
        </w:rPr>
      </w:pPr>
      <w:r w:rsidRPr="00207776">
        <w:rPr>
          <w:sz w:val="28"/>
          <w:szCs w:val="28"/>
          <w:lang w:val="de-AT"/>
        </w:rPr>
        <w:t>Ausgezeichnete Informatikdissertationen 2019</w:t>
      </w:r>
    </w:p>
    <w:p w:rsidR="001B53A0" w:rsidRPr="005C58B4" w:rsidRDefault="001B53A0" w:rsidP="00207776">
      <w:pPr>
        <w:pStyle w:val="Buchuntertitel"/>
        <w:jc w:val="left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207776" w:rsidRDefault="007046CC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>Im Auftrag der GI herausgegeben durch</w:t>
      </w:r>
    </w:p>
    <w:p w:rsidR="001B53A0" w:rsidRPr="00207776" w:rsidRDefault="00207776" w:rsidP="00207776">
      <w:pPr>
        <w:pStyle w:val="Buchuntertitel"/>
        <w:jc w:val="left"/>
        <w:rPr>
          <w:sz w:val="24"/>
          <w:szCs w:val="24"/>
          <w:lang w:val="de-AT"/>
        </w:rPr>
      </w:pPr>
      <w:r w:rsidRPr="00207776">
        <w:rPr>
          <w:sz w:val="24"/>
          <w:szCs w:val="24"/>
          <w:lang w:val="de-AT"/>
        </w:rPr>
        <w:t xml:space="preserve">die </w:t>
      </w:r>
      <w:r w:rsidR="007046CC" w:rsidRPr="00207776">
        <w:rPr>
          <w:sz w:val="24"/>
          <w:szCs w:val="24"/>
          <w:lang w:val="de-AT"/>
        </w:rPr>
        <w:t>Mitglieder des Nominierungsausschusses</w:t>
      </w:r>
    </w:p>
    <w:p w:rsidR="007046CC" w:rsidRPr="00207776" w:rsidRDefault="007046CC" w:rsidP="006E38B9">
      <w:pPr>
        <w:pStyle w:val="Buchuntertitel"/>
        <w:rPr>
          <w:sz w:val="24"/>
          <w:szCs w:val="24"/>
          <w:lang w:val="de-AT"/>
        </w:rPr>
      </w:pPr>
    </w:p>
    <w:p w:rsidR="00207776" w:rsidRPr="00207776" w:rsidRDefault="00207776" w:rsidP="006E38B9">
      <w:pPr>
        <w:pStyle w:val="Buchuntertitel"/>
        <w:rPr>
          <w:sz w:val="24"/>
          <w:szCs w:val="24"/>
          <w:lang w:val="de-AT"/>
        </w:rPr>
      </w:pPr>
    </w:p>
    <w:p w:rsidR="007046CC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Steffen Hölldobler (Vorsitzender), Technische Universität Dresden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Sven Apel, Universität des Saarlandes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Abraham Bernstein, Universität Zürich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Felix Freiling, Universität Erlangen-Nürnberg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Hans-Peter Lenhof, Universität des Saarlandes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Gustaf Neumann, Wirtschaftsuniversität Wien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Rüdiger Reischuk, Universität zu Lübeck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Kay Uwe Römer, TU Graz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Björn Scheuermann, Humbold-Universität zu Berlin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Nicole Schweikardt, Humbold-Universität zu Berlin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Myra Spiliopoulou, Otto-von-Guericke Universität Magdeburg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Sabine Süsstrunk, École Polytechnique Fédérale de Lausanne</w:t>
      </w:r>
    </w:p>
    <w:p w:rsidR="00207776" w:rsidRPr="00207776" w:rsidRDefault="00207776" w:rsidP="00207776">
      <w:pPr>
        <w:pStyle w:val="Buchuntertitel"/>
        <w:jc w:val="left"/>
        <w:rPr>
          <w:b w:val="0"/>
          <w:sz w:val="24"/>
          <w:szCs w:val="24"/>
          <w:lang w:val="de-AT"/>
        </w:rPr>
      </w:pPr>
      <w:r w:rsidRPr="00207776">
        <w:rPr>
          <w:b w:val="0"/>
          <w:sz w:val="24"/>
          <w:szCs w:val="24"/>
          <w:lang w:val="de-AT"/>
        </w:rPr>
        <w:t>Klaus Wehrle, RWTH Aachen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Default="001B53A0" w:rsidP="006E38B9">
      <w:pPr>
        <w:pStyle w:val="Buchuntertitel"/>
        <w:rPr>
          <w:lang w:val="de-AT"/>
        </w:rPr>
      </w:pPr>
    </w:p>
    <w:p w:rsidR="00207776" w:rsidRDefault="00207776" w:rsidP="006E38B9">
      <w:pPr>
        <w:pStyle w:val="Buchuntertitel"/>
        <w:rPr>
          <w:lang w:val="de-AT"/>
        </w:rPr>
      </w:pPr>
    </w:p>
    <w:p w:rsidR="00207776" w:rsidRDefault="00207776" w:rsidP="006E38B9">
      <w:pPr>
        <w:pStyle w:val="Buchuntertitel"/>
        <w:rPr>
          <w:lang w:val="de-AT"/>
        </w:rPr>
      </w:pPr>
    </w:p>
    <w:p w:rsidR="00207776" w:rsidRPr="005C58B4" w:rsidRDefault="00207776" w:rsidP="006E38B9">
      <w:pPr>
        <w:pStyle w:val="Buchuntertitel"/>
        <w:rPr>
          <w:lang w:val="de-AT"/>
        </w:rPr>
      </w:pPr>
    </w:p>
    <w:p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:rsidR="001B53A0" w:rsidRPr="00F8232A" w:rsidRDefault="001B53A0" w:rsidP="00177675">
      <w:pPr>
        <w:pStyle w:val="Volume-berschriften"/>
        <w:rPr>
          <w:lang w:val="en-GB"/>
        </w:rPr>
      </w:pPr>
      <w:r w:rsidRPr="004A6026">
        <w:rPr>
          <w:szCs w:val="24"/>
          <w:lang w:val="en-US"/>
        </w:rPr>
        <w:br w:type="page"/>
      </w:r>
      <w:r w:rsidRPr="00F8232A">
        <w:rPr>
          <w:lang w:val="en-GB"/>
        </w:rPr>
        <w:lastRenderedPageBreak/>
        <w:t>Lecture Notes in Informatics (LNI) - Proceedings</w:t>
      </w:r>
    </w:p>
    <w:p w:rsidR="004A6026" w:rsidRPr="005C58B4" w:rsidRDefault="001B53A0" w:rsidP="004A6026">
      <w:pPr>
        <w:pStyle w:val="Volume-Text"/>
        <w:rPr>
          <w:lang w:val="de-AT"/>
        </w:rPr>
      </w:pPr>
      <w:r w:rsidRPr="005C58B4">
        <w:rPr>
          <w:lang w:val="de-AT"/>
        </w:rPr>
        <w:t>Series of the Gesellschaft für Informatik (GI)</w:t>
      </w:r>
      <w:r w:rsidRPr="005C58B4">
        <w:rPr>
          <w:lang w:val="de-AT"/>
        </w:rPr>
        <w:tab/>
      </w:r>
    </w:p>
    <w:p w:rsidR="001B53A0" w:rsidRPr="004A6026" w:rsidRDefault="001B53A0" w:rsidP="009A3EB3">
      <w:pPr>
        <w:pStyle w:val="Volume-Text"/>
      </w:pPr>
      <w:r w:rsidRPr="004A6026">
        <w:t xml:space="preserve">Volume </w:t>
      </w:r>
      <w:r w:rsidR="00657B34">
        <w:t>P</w:t>
      </w:r>
      <w:bookmarkStart w:id="0" w:name="_GoBack"/>
      <w:bookmarkEnd w:id="0"/>
      <w:r w:rsidR="00C73EC9" w:rsidRPr="004A6026">
        <w:t>-</w:t>
      </w:r>
      <w:r w:rsidR="009A3EB3" w:rsidRPr="004A6026">
        <w:t>20</w:t>
      </w:r>
    </w:p>
    <w:p w:rsidR="001B53A0" w:rsidRPr="004A6026" w:rsidRDefault="001B53A0" w:rsidP="00EC2143">
      <w:pPr>
        <w:pStyle w:val="Volume-Text"/>
      </w:pPr>
      <w:r w:rsidRPr="004A6026">
        <w:t xml:space="preserve">ISBN </w:t>
      </w:r>
      <w:r w:rsidR="00EC2143" w:rsidRPr="004A6026">
        <w:t>978-3-88579-775-3</w:t>
      </w:r>
    </w:p>
    <w:p w:rsidR="005E2238" w:rsidRPr="004A6026" w:rsidRDefault="005E2238" w:rsidP="00177675">
      <w:pPr>
        <w:pStyle w:val="Volume-Text"/>
      </w:pPr>
    </w:p>
    <w:p w:rsidR="001B53A0" w:rsidRPr="004A6026" w:rsidRDefault="001B53A0" w:rsidP="00177675">
      <w:pPr>
        <w:pStyle w:val="Volume-berschriften"/>
      </w:pPr>
      <w:r w:rsidRPr="004A6026">
        <w:t>Volume Editors</w:t>
      </w:r>
    </w:p>
    <w:p w:rsidR="001B53A0" w:rsidRPr="005C58B4" w:rsidRDefault="009A3EB3" w:rsidP="00177675">
      <w:pPr>
        <w:pStyle w:val="Volume-Text"/>
        <w:rPr>
          <w:lang w:val="de-AT"/>
        </w:rPr>
      </w:pPr>
      <w:r>
        <w:rPr>
          <w:lang w:val="de-AT"/>
        </w:rPr>
        <w:t>Prof. Dr. Steffen Hölldobler (Chair), Technische Universität Dresden</w:t>
      </w:r>
    </w:p>
    <w:p w:rsidR="00A500D9" w:rsidRDefault="009A3EB3" w:rsidP="00177675">
      <w:pPr>
        <w:pStyle w:val="Volume-Text"/>
        <w:rPr>
          <w:lang w:val="de-AT"/>
        </w:rPr>
      </w:pPr>
      <w:r>
        <w:rPr>
          <w:lang w:val="de-AT"/>
        </w:rPr>
        <w:t xml:space="preserve">01062 Dresden, Deutschland, </w:t>
      </w:r>
      <w:r w:rsidR="004A6026" w:rsidRPr="004A6026">
        <w:rPr>
          <w:lang w:val="de-AT"/>
        </w:rPr>
        <w:t>sh43@posteo.de</w:t>
      </w:r>
    </w:p>
    <w:p w:rsidR="009A3EB3" w:rsidRPr="005C58B4" w:rsidRDefault="009A3EB3" w:rsidP="00177675">
      <w:pPr>
        <w:pStyle w:val="Volume-Text"/>
        <w:rPr>
          <w:lang w:val="de-AT"/>
        </w:rPr>
      </w:pP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Sven Apel, Universität des Saarlandes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Abraham Bernstein, Universität Zürich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Felix Freiling, Universität Erlangen-Nürnberg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Hans-Peter Lenhof, Universität des Saarlandes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Gustaf Neumann, Wirtschaftsuniversität Wien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Rüdiger Reischuk, Universität zu Lübeck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Kay Uwe Römer, TU Graz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Björn Scheuermann, Humbold-Universität zu Berlin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Nicole Schweikardt, Humbold-Universität zu Berlin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Myra Spiliopoulou, Otto-von-Guericke Universität Magdeburg</w:t>
      </w:r>
    </w:p>
    <w:p w:rsidR="009A3EB3" w:rsidRP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Sabine Süsstrunk, École Polytechnique Fédérale de Lausanne</w:t>
      </w:r>
    </w:p>
    <w:p w:rsidR="009A3EB3" w:rsidRDefault="009A3EB3" w:rsidP="009A3EB3">
      <w:pPr>
        <w:pStyle w:val="Volume-Text"/>
        <w:rPr>
          <w:lang w:val="de-AT"/>
        </w:rPr>
      </w:pPr>
      <w:r w:rsidRPr="009A3EB3">
        <w:rPr>
          <w:lang w:val="de-AT"/>
        </w:rPr>
        <w:t>Klaus Wehrle, RWTH Aachen</w:t>
      </w:r>
    </w:p>
    <w:p w:rsidR="001B53A0" w:rsidRPr="009A3EB3" w:rsidRDefault="00A500D9" w:rsidP="00177675">
      <w:pPr>
        <w:pStyle w:val="Volume-Text"/>
      </w:pPr>
      <w:r w:rsidRPr="005C58B4">
        <w:rPr>
          <w:lang w:val="de-AT"/>
        </w:rPr>
        <w:tab/>
      </w:r>
    </w:p>
    <w:p w:rsidR="005E2953" w:rsidRPr="00EC2143" w:rsidRDefault="005E2953" w:rsidP="005E2953">
      <w:pPr>
        <w:pStyle w:val="berschrift4"/>
        <w:ind w:left="0" w:firstLine="0"/>
        <w:rPr>
          <w:lang w:val="de-DE"/>
        </w:rPr>
      </w:pPr>
      <w:r w:rsidRPr="00EC2143">
        <w:rPr>
          <w:lang w:val="de-DE"/>
        </w:rPr>
        <w:t>Series Editorial Board</w:t>
      </w:r>
    </w:p>
    <w:p w:rsidR="004A6026" w:rsidRPr="004A6026" w:rsidRDefault="004A6026" w:rsidP="004A6026">
      <w:pPr>
        <w:pStyle w:val="Textkrper-Einzug2"/>
        <w:rPr>
          <w:lang w:val="de-DE"/>
        </w:rPr>
      </w:pPr>
      <w:r w:rsidRPr="004A6026">
        <w:rPr>
          <w:lang w:val="de-DE"/>
        </w:rPr>
        <w:t xml:space="preserve">Andreas Oberweis, KIT Karlsruhe, </w:t>
      </w:r>
    </w:p>
    <w:p w:rsidR="004A6026" w:rsidRPr="004A6026" w:rsidRDefault="004A6026" w:rsidP="004A6026">
      <w:pPr>
        <w:pStyle w:val="Textkrper-Einzug2"/>
        <w:rPr>
          <w:lang w:val="de-DE"/>
        </w:rPr>
      </w:pPr>
      <w:r w:rsidRPr="004A6026">
        <w:rPr>
          <w:lang w:val="de-DE"/>
        </w:rPr>
        <w:t>(Chairman, andreas.oberweis@kit.edu)</w:t>
      </w:r>
    </w:p>
    <w:p w:rsidR="004A6026" w:rsidRDefault="004A6026" w:rsidP="004A6026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Torsten Brinda, Universität Duisburg-Essen, Germany</w:t>
      </w:r>
    </w:p>
    <w:p w:rsidR="004A6026" w:rsidRPr="00177113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:rsidR="004A6026" w:rsidRPr="00A456D1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:rsidR="004A6026" w:rsidRPr="00393832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Michael Goedicke, Universität Duisburg-Essen, Germany</w:t>
      </w:r>
    </w:p>
    <w:p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Ralf Hofestädt, Universität Bielefeld, Germany</w:t>
      </w:r>
    </w:p>
    <w:p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Wolfgang Karl, KIT Karlsruhe, Germany</w:t>
      </w:r>
    </w:p>
    <w:p w:rsidR="004A6026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:rsidR="004A6026" w:rsidRDefault="004A6026" w:rsidP="004A6026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:rsidR="004A6026" w:rsidRPr="000E4765" w:rsidRDefault="004A6026" w:rsidP="004A6026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Andreas Thor, HFT Leipzig, Germany</w:t>
      </w:r>
    </w:p>
    <w:p w:rsidR="004A6026" w:rsidRPr="000E4765" w:rsidRDefault="004A6026" w:rsidP="004A6026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Ingo Timm, Universität Trier, Germany</w:t>
      </w:r>
    </w:p>
    <w:p w:rsidR="004A6026" w:rsidRDefault="004A6026" w:rsidP="004A6026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Karin Vosseberg, Hochschule Bremerhaven, Germany</w:t>
      </w:r>
    </w:p>
    <w:p w:rsidR="004A6026" w:rsidRPr="00DA5753" w:rsidRDefault="004A6026" w:rsidP="004A6026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:rsidR="005E2953" w:rsidRPr="009A3EB3" w:rsidRDefault="005E2953" w:rsidP="009A3EB3">
      <w:pPr>
        <w:tabs>
          <w:tab w:val="left" w:pos="993"/>
        </w:tabs>
        <w:ind w:left="993" w:hanging="993"/>
        <w:jc w:val="both"/>
        <w:rPr>
          <w:lang w:val="de-DE"/>
        </w:rPr>
      </w:pPr>
    </w:p>
    <w:p w:rsidR="00F52874" w:rsidRDefault="00F52874" w:rsidP="00F52874">
      <w:pPr>
        <w:tabs>
          <w:tab w:val="left" w:pos="142"/>
        </w:tabs>
        <w:jc w:val="both"/>
        <w:rPr>
          <w:lang w:val="de-DE"/>
        </w:rPr>
      </w:pPr>
    </w:p>
    <w:p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sz w:val="18"/>
        </w:rPr>
        <w:sym w:font="Symbol" w:char="F0D3"/>
      </w:r>
      <w:r w:rsidRPr="009A3EB3">
        <w:rPr>
          <w:sz w:val="18"/>
          <w:lang w:val="de-DE"/>
        </w:rPr>
        <w:t xml:space="preserve"> Gesellschaft für Informatik, Bonn 20</w:t>
      </w:r>
      <w:r w:rsidR="004A6026">
        <w:rPr>
          <w:sz w:val="18"/>
          <w:lang w:val="de-DE"/>
        </w:rPr>
        <w:t>21</w:t>
      </w:r>
    </w:p>
    <w:p w:rsidR="005E2953" w:rsidRPr="009A3EB3" w:rsidRDefault="005E2953" w:rsidP="005E2953">
      <w:pPr>
        <w:tabs>
          <w:tab w:val="left" w:pos="142"/>
        </w:tabs>
        <w:rPr>
          <w:sz w:val="18"/>
          <w:lang w:val="de-DE"/>
        </w:rPr>
      </w:pPr>
      <w:r w:rsidRPr="009A3EB3">
        <w:rPr>
          <w:b/>
          <w:bCs/>
          <w:sz w:val="18"/>
          <w:lang w:val="de-DE"/>
        </w:rPr>
        <w:t>printed by</w:t>
      </w:r>
      <w:r w:rsidRPr="009A3EB3">
        <w:rPr>
          <w:sz w:val="18"/>
          <w:lang w:val="de-DE"/>
        </w:rPr>
        <w:t xml:space="preserve"> Köllen Druck+Verlag GmbH, Bonn </w:t>
      </w:r>
    </w:p>
    <w:p w:rsidR="00196383" w:rsidRDefault="00196383" w:rsidP="00177675">
      <w:pPr>
        <w:pStyle w:val="Volume-Text"/>
        <w:rPr>
          <w:lang w:val="de-AT"/>
        </w:rPr>
      </w:pPr>
    </w:p>
    <w:p w:rsidR="00F8232A" w:rsidRDefault="00872DA9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>
            <wp:extent cx="1227411" cy="429442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by-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70" w:rsidRPr="009A3EB3" w:rsidRDefault="0003454C" w:rsidP="009A3EB3">
      <w:pPr>
        <w:pStyle w:val="Volume-Text"/>
        <w:ind w:left="0" w:firstLine="0"/>
        <w:rPr>
          <w:i/>
          <w:lang w:val="en-GB"/>
        </w:rPr>
      </w:pPr>
      <w:r w:rsidRPr="009A3EB3">
        <w:rPr>
          <w:i/>
          <w:iCs/>
          <w:lang w:val="en-GB"/>
        </w:rPr>
        <w:t xml:space="preserve">This book is licensed under a </w:t>
      </w:r>
      <w:hyperlink r:id="rId9" w:history="1">
        <w:r w:rsidR="00BB1923" w:rsidRPr="009A3EB3">
          <w:rPr>
            <w:i/>
            <w:lang w:val="en-GB"/>
          </w:rPr>
          <w:t>Creative Commons BY-SA 4.0 licence</w:t>
        </w:r>
      </w:hyperlink>
      <w:r w:rsidR="00BB1923" w:rsidRPr="009A3EB3">
        <w:rPr>
          <w:i/>
          <w:lang w:val="en-GB"/>
        </w:rPr>
        <w:t>.</w:t>
      </w:r>
    </w:p>
    <w:sectPr w:rsidR="00EB5470" w:rsidRPr="009A3EB3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B5" w:rsidRDefault="00711DB5">
      <w:r>
        <w:separator/>
      </w:r>
    </w:p>
  </w:endnote>
  <w:endnote w:type="continuationSeparator" w:id="0">
    <w:p w:rsidR="00711DB5" w:rsidRDefault="0071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B5" w:rsidRDefault="00711DB5">
      <w:r>
        <w:separator/>
      </w:r>
    </w:p>
  </w:footnote>
  <w:footnote w:type="continuationSeparator" w:id="0">
    <w:p w:rsidR="00711DB5" w:rsidRDefault="00711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6.4pt;height:25.8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3"/>
    <w:rsid w:val="0003454C"/>
    <w:rsid w:val="00065CC2"/>
    <w:rsid w:val="000719C0"/>
    <w:rsid w:val="00073ED5"/>
    <w:rsid w:val="00092191"/>
    <w:rsid w:val="000B044A"/>
    <w:rsid w:val="000B3847"/>
    <w:rsid w:val="000C4F09"/>
    <w:rsid w:val="000D2A30"/>
    <w:rsid w:val="000E4765"/>
    <w:rsid w:val="000F5B5D"/>
    <w:rsid w:val="00120DE7"/>
    <w:rsid w:val="00121EDE"/>
    <w:rsid w:val="00140D35"/>
    <w:rsid w:val="00150B28"/>
    <w:rsid w:val="0017329B"/>
    <w:rsid w:val="00177675"/>
    <w:rsid w:val="00182388"/>
    <w:rsid w:val="00184173"/>
    <w:rsid w:val="001866E3"/>
    <w:rsid w:val="00196383"/>
    <w:rsid w:val="001B4E32"/>
    <w:rsid w:val="001B53A0"/>
    <w:rsid w:val="001C1653"/>
    <w:rsid w:val="001D02A0"/>
    <w:rsid w:val="00202097"/>
    <w:rsid w:val="00205784"/>
    <w:rsid w:val="00207776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A6026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57B34"/>
    <w:rsid w:val="006838ED"/>
    <w:rsid w:val="006B6458"/>
    <w:rsid w:val="006D0FD2"/>
    <w:rsid w:val="006E38B9"/>
    <w:rsid w:val="006E564C"/>
    <w:rsid w:val="006E6D7C"/>
    <w:rsid w:val="007046CC"/>
    <w:rsid w:val="00711DB5"/>
    <w:rsid w:val="0071716F"/>
    <w:rsid w:val="00720274"/>
    <w:rsid w:val="0073669F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A3EB3"/>
    <w:rsid w:val="009C4ED1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A3B12"/>
    <w:rsid w:val="00CD698E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2143"/>
    <w:rsid w:val="00EC4B05"/>
    <w:rsid w:val="00F147EF"/>
    <w:rsid w:val="00F22D6D"/>
    <w:rsid w:val="00F250E4"/>
    <w:rsid w:val="00F52874"/>
    <w:rsid w:val="00F64048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6C0896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LNI-Startseiten_Vorlage.dot</Template>
  <TotalTime>0</TotalTime>
  <Pages>4</Pages>
  <Words>350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Lena</cp:lastModifiedBy>
  <cp:revision>7</cp:revision>
  <cp:lastPrinted>2010-02-08T19:33:00Z</cp:lastPrinted>
  <dcterms:created xsi:type="dcterms:W3CDTF">2020-11-30T07:53:00Z</dcterms:created>
  <dcterms:modified xsi:type="dcterms:W3CDTF">2021-01-18T17:33:00Z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